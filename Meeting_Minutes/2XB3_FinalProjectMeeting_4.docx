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400067675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13/05/2018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 w:rsidRPr="00681494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681494" w:rsidRPr="006B4126" w:rsidRDefault="00681494" w:rsidP="00681494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Get modules working together, get web application started, finish prototype</w:t>
            </w:r>
          </w:p>
          <w:p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9B06F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9B06F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CSV Data Sorted and held in hash table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Eoin, Artem, Moziah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Google Maps API Integration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Read Web app for java documents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681494" w:rsidP="00681494">
            <w:pPr>
              <w:pStyle w:val="CovFormText"/>
              <w:keepNext/>
              <w:keepLines/>
              <w:tabs>
                <w:tab w:val="left" w:pos="912"/>
              </w:tabs>
              <w:rPr>
                <w:szCs w:val="18"/>
              </w:rPr>
            </w:pPr>
            <w:r>
              <w:rPr>
                <w:szCs w:val="18"/>
              </w:rPr>
              <w:t>Assembled, Discussed github, migrated project from git to eclipse and tested that it worked properly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681494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the methods that we had developed and explained how they worked, then discussed problems that we would encounter on trying to implement them with each other.</w:t>
            </w:r>
          </w:p>
          <w:p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Got google maps API working with the CSV Storing and Sorting application.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5:10</w:t>
            </w:r>
          </w:p>
          <w:p w:rsidR="00681494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  <w:bookmarkStart w:id="0" w:name="_GoBack"/>
            <w:bookmarkEnd w:id="0"/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9FD" w:rsidRDefault="003529FD">
      <w:r>
        <w:separator/>
      </w:r>
    </w:p>
  </w:endnote>
  <w:endnote w:type="continuationSeparator" w:id="0">
    <w:p w:rsidR="003529FD" w:rsidRDefault="0035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9FD" w:rsidRDefault="003529FD">
      <w:r>
        <w:separator/>
      </w:r>
    </w:p>
  </w:footnote>
  <w:footnote w:type="continuationSeparator" w:id="0">
    <w:p w:rsidR="003529FD" w:rsidRDefault="00352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529FD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681494"/>
    <w:rsid w:val="008013ED"/>
    <w:rsid w:val="00842848"/>
    <w:rsid w:val="00857CFB"/>
    <w:rsid w:val="00862C60"/>
    <w:rsid w:val="008D414E"/>
    <w:rsid w:val="008E589B"/>
    <w:rsid w:val="00927B59"/>
    <w:rsid w:val="00952ABF"/>
    <w:rsid w:val="009B06FC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36B6F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78A32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4</cp:revision>
  <cp:lastPrinted>2007-02-07T14:13:00Z</cp:lastPrinted>
  <dcterms:created xsi:type="dcterms:W3CDTF">2018-03-13T20:29:00Z</dcterms:created>
  <dcterms:modified xsi:type="dcterms:W3CDTF">2018-03-14T00:05:00Z</dcterms:modified>
  <cp:category> Rev 1.1; last template edit 3-5-05 gje</cp:category>
</cp:coreProperties>
</file>