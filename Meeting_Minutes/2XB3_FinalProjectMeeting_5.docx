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72A9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7AEAB5CD" w14:textId="77777777"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14:paraId="5FF549C9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194D75B5" w14:textId="77777777"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14:paraId="4BA95A86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Medipath</w:t>
            </w:r>
            <w:proofErr w:type="spellEnd"/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3B02A23E" w14:textId="77777777"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14:paraId="6F16FD03" w14:textId="77777777" w:rsidR="00203768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400067675</w:t>
            </w:r>
          </w:p>
        </w:tc>
      </w:tr>
      <w:tr w:rsidR="004266D5" w:rsidRPr="00B6236C" w14:paraId="4E98EC8C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601C7ADC" w14:textId="77777777"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</w:t>
            </w:r>
            <w:proofErr w:type="gramStart"/>
            <w:r w:rsidRPr="00B6236C">
              <w:rPr>
                <w:b/>
                <w:i w:val="0"/>
                <w:szCs w:val="18"/>
              </w:rPr>
              <w:t>:</w:t>
            </w:r>
            <w:r w:rsidRPr="00B6236C">
              <w:rPr>
                <w:i w:val="0"/>
                <w:szCs w:val="18"/>
              </w:rPr>
              <w:t xml:space="preserve">  (</w:t>
            </w:r>
            <w:proofErr w:type="gramEnd"/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14:paraId="3FA237C4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13/05/2018</w:t>
            </w:r>
          </w:p>
        </w:tc>
        <w:tc>
          <w:tcPr>
            <w:tcW w:w="1637" w:type="dxa"/>
            <w:shd w:val="pct12" w:color="auto" w:fill="FFFFFF"/>
          </w:tcPr>
          <w:p w14:paraId="4D423EFB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14:paraId="017708CA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14:paraId="2E7A651B" w14:textId="77777777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14:paraId="5BB7956B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14:paraId="2CEC1804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r w:rsidRPr="00681494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14:paraId="78622BBD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14:paraId="6934ED24" w14:textId="77777777" w:rsidR="004266D5" w:rsidRPr="00B6236C" w:rsidRDefault="00681494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Thode</w:t>
            </w:r>
            <w:proofErr w:type="spellEnd"/>
          </w:p>
        </w:tc>
      </w:tr>
    </w:tbl>
    <w:p w14:paraId="28858D49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1268AEE1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2689E025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2C8FA961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509B37F" w14:textId="77777777" w:rsidR="00681494" w:rsidRPr="006B4126" w:rsidRDefault="00681494" w:rsidP="00681494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  <w:r>
              <w:rPr>
                <w:b w:val="0"/>
                <w:szCs w:val="18"/>
              </w:rPr>
              <w:t>Get modules working together, get web application started, finish prototype</w:t>
            </w:r>
          </w:p>
          <w:p w14:paraId="7037ED18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1E61CB3A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 w14:paraId="23CAC7FD" w14:textId="77777777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28BE338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14:paraId="29BB58B0" w14:textId="77777777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14:paraId="3566EC82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14:paraId="488C0886" w14:textId="77777777"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14:paraId="3F2FD997" w14:textId="77777777"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497716" w:rsidRPr="00B6236C" w14:paraId="29F5F14D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4621D2" w14:textId="6AA53950" w:rsidR="00497716" w:rsidRPr="00B6236C" w:rsidRDefault="00497716" w:rsidP="00497716">
            <w:pPr>
              <w:pStyle w:val="CovFormText"/>
              <w:rPr>
                <w:szCs w:val="18"/>
              </w:rPr>
            </w:pPr>
            <w:bookmarkStart w:id="0" w:name="_GoBack" w:colFirst="0" w:colLast="1"/>
            <w:r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8C2C84" w14:textId="5F94AB5F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0947269" w14:textId="77777777" w:rsidR="00497716" w:rsidRPr="00B6236C" w:rsidRDefault="00497716" w:rsidP="00497716">
            <w:pPr>
              <w:pStyle w:val="CovFormText"/>
              <w:rPr>
                <w:szCs w:val="18"/>
              </w:rPr>
            </w:pPr>
          </w:p>
        </w:tc>
      </w:tr>
      <w:tr w:rsidR="00497716" w:rsidRPr="00B6236C" w14:paraId="6683CB1B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36D191" w14:textId="657F3845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Alexander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28329" w14:textId="5C9EAA52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400069225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E3EB3C8" w14:textId="77777777" w:rsidR="00497716" w:rsidRPr="00B6236C" w:rsidRDefault="00497716" w:rsidP="00497716">
            <w:pPr>
              <w:pStyle w:val="CovFormText"/>
              <w:rPr>
                <w:szCs w:val="18"/>
              </w:rPr>
            </w:pPr>
          </w:p>
        </w:tc>
      </w:tr>
      <w:tr w:rsidR="00497716" w:rsidRPr="00B6236C" w14:paraId="3D397189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13C7A3" w14:textId="6525CE44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DEA995" w14:textId="640EA2AD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400074430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1C8C27" w14:textId="77777777" w:rsidR="00497716" w:rsidRPr="00B6236C" w:rsidRDefault="00497716" w:rsidP="00497716">
            <w:pPr>
              <w:pStyle w:val="CovFormText"/>
              <w:rPr>
                <w:szCs w:val="18"/>
              </w:rPr>
            </w:pPr>
          </w:p>
        </w:tc>
      </w:tr>
      <w:tr w:rsidR="00497716" w:rsidRPr="00B6236C" w14:paraId="5EF45C1C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FC5658A" w14:textId="2083A423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2D557FE" w14:textId="753C8BA8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400091284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D9D8497" w14:textId="77777777" w:rsidR="00497716" w:rsidRPr="00B6236C" w:rsidRDefault="00497716" w:rsidP="00497716">
            <w:pPr>
              <w:pStyle w:val="CovFormText"/>
              <w:rPr>
                <w:szCs w:val="18"/>
              </w:rPr>
            </w:pPr>
          </w:p>
        </w:tc>
      </w:tr>
      <w:tr w:rsidR="00497716" w:rsidRPr="00B6236C" w14:paraId="71DBA881" w14:textId="77777777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F7E9468" w14:textId="2EC6AE09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6104BC0" w14:textId="170F4871" w:rsidR="00497716" w:rsidRPr="00B6236C" w:rsidRDefault="00497716" w:rsidP="00497716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400070363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A36C2CB" w14:textId="77777777" w:rsidR="00497716" w:rsidRPr="00B6236C" w:rsidRDefault="00497716" w:rsidP="00497716">
            <w:pPr>
              <w:pStyle w:val="CovFormText"/>
              <w:rPr>
                <w:szCs w:val="18"/>
              </w:rPr>
            </w:pPr>
          </w:p>
        </w:tc>
      </w:tr>
      <w:bookmarkEnd w:id="0"/>
    </w:tbl>
    <w:p w14:paraId="12DC5700" w14:textId="77777777" w:rsidR="004266D5" w:rsidRPr="00B6236C" w:rsidRDefault="004266D5">
      <w:pPr>
        <w:rPr>
          <w:sz w:val="18"/>
          <w:szCs w:val="18"/>
        </w:rPr>
      </w:pPr>
    </w:p>
    <w:p w14:paraId="2A025179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2F9AC84A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35FC6AD2" w14:textId="77777777"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 w14:paraId="1406A836" w14:textId="77777777">
        <w:trPr>
          <w:cantSplit/>
        </w:trPr>
        <w:tc>
          <w:tcPr>
            <w:tcW w:w="6300" w:type="dxa"/>
            <w:shd w:val="pct12" w:color="auto" w:fill="FFFFFF"/>
          </w:tcPr>
          <w:p w14:paraId="60029C1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5F2B1D0F" w14:textId="77777777"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 w14:paraId="28A2F711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6FD856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CSV Data Sorted and held in hash table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B4857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Eoin, Artem, Moziah</w:t>
            </w:r>
          </w:p>
        </w:tc>
      </w:tr>
      <w:tr w:rsidR="00527B5C" w:rsidRPr="00B6236C" w14:paraId="482E4DAD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D0944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Google Maps API Integration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9311F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Alex</w:t>
            </w:r>
          </w:p>
        </w:tc>
      </w:tr>
      <w:tr w:rsidR="00527B5C" w:rsidRPr="00B6236C" w14:paraId="21399C5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B067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Read Web app for java documents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8A2EFF" w14:textId="77777777" w:rsidR="00527B5C" w:rsidRPr="00B6236C" w:rsidRDefault="0068149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Graeme</w:t>
            </w:r>
          </w:p>
        </w:tc>
      </w:tr>
      <w:tr w:rsidR="00527B5C" w:rsidRPr="00B6236C" w14:paraId="30635A08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A3090AD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42AFE1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E81A112" w14:textId="77777777"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14:paraId="6D21DCD9" w14:textId="77777777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7E0D2A45" w14:textId="77777777"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14:paraId="5A1B8749" w14:textId="77777777"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14:paraId="42AC777D" w14:textId="77777777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14:paraId="47226F29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14:paraId="0F0F5B54" w14:textId="77777777"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14:paraId="5B2F5A6A" w14:textId="77777777"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14:paraId="67C9B73E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70CE3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45C6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7A2428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623408A3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87C5E0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F01FC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BF1B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48373120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3C404B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B2002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7F7B9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14:paraId="3EDD1E10" w14:textId="77777777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86465F4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EA80681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F0E3391" w14:textId="77777777"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1BEC8C13" w14:textId="77777777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14:paraId="43D7243A" w14:textId="77777777"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14:paraId="2F95ABCC" w14:textId="77777777"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14:paraId="1BA6229F" w14:textId="77777777" w:rsidTr="00370A4D">
        <w:trPr>
          <w:cantSplit/>
        </w:trPr>
        <w:tc>
          <w:tcPr>
            <w:tcW w:w="3067" w:type="dxa"/>
            <w:shd w:val="pct12" w:color="auto" w:fill="FFFFFF"/>
          </w:tcPr>
          <w:p w14:paraId="5CC67C02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14:paraId="45904107" w14:textId="77777777"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14:paraId="4A1B7D63" w14:textId="77777777"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14:paraId="3BF7A63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8AF79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484C4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3B22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062E65E7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B0709C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DCE856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A1904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39A59AA3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081247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B212F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DAFFF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14:paraId="637195C2" w14:textId="77777777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12A2041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8242A90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E81C50E" w14:textId="77777777"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78B0DFE" w14:textId="77777777"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14:paraId="4CA48CEF" w14:textId="77777777"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 w14:paraId="51BD9802" w14:textId="77777777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5FBF877C" w14:textId="77777777"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 w14:paraId="7684384D" w14:textId="77777777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14:paraId="717D572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14:paraId="70851F2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3E08E69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633D5B18" w14:textId="77777777">
        <w:trPr>
          <w:cantSplit/>
        </w:trPr>
        <w:tc>
          <w:tcPr>
            <w:tcW w:w="6300" w:type="dxa"/>
            <w:gridSpan w:val="6"/>
          </w:tcPr>
          <w:p w14:paraId="4970DA4F" w14:textId="77777777" w:rsidR="004D42BB" w:rsidRPr="006B4126" w:rsidRDefault="00681494" w:rsidP="00681494">
            <w:pPr>
              <w:pStyle w:val="CovFormText"/>
              <w:keepNext/>
              <w:keepLines/>
              <w:tabs>
                <w:tab w:val="left" w:pos="912"/>
              </w:tabs>
              <w:rPr>
                <w:szCs w:val="18"/>
              </w:rPr>
            </w:pPr>
            <w:r>
              <w:rPr>
                <w:szCs w:val="18"/>
              </w:rPr>
              <w:t>Assembled, Discussed github, migrated project from git to eclipse and tested that it worked properly</w:t>
            </w:r>
          </w:p>
          <w:p w14:paraId="0973D7C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3C28AC6E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7F6BBCF7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4:40</w:t>
            </w:r>
          </w:p>
        </w:tc>
      </w:tr>
      <w:tr w:rsidR="004D42BB" w:rsidRPr="006B4126" w14:paraId="70BB7FBA" w14:textId="77777777">
        <w:trPr>
          <w:cantSplit/>
        </w:trPr>
        <w:tc>
          <w:tcPr>
            <w:tcW w:w="6300" w:type="dxa"/>
            <w:gridSpan w:val="6"/>
          </w:tcPr>
          <w:p w14:paraId="43DCA23A" w14:textId="77777777" w:rsidR="00681494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the methods that we had developed and explained how they worked, then discussed problems that we would encounter on trying to implement them with each other.</w:t>
            </w:r>
          </w:p>
          <w:p w14:paraId="0248643D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Got google maps API working with the CSV Storing and Sorting application.</w:t>
            </w:r>
          </w:p>
          <w:p w14:paraId="2E3A317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098913C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6AC98154" w14:textId="77777777" w:rsidR="004D42BB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14:paraId="4F7355E5" w14:textId="77777777" w:rsidR="004D42BB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4:40 – 5:10</w:t>
            </w:r>
          </w:p>
          <w:p w14:paraId="16B31F11" w14:textId="77777777" w:rsidR="00681494" w:rsidRPr="006B4126" w:rsidRDefault="00681494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F20AC77" w14:textId="77777777">
        <w:trPr>
          <w:cantSplit/>
        </w:trPr>
        <w:tc>
          <w:tcPr>
            <w:tcW w:w="6300" w:type="dxa"/>
            <w:gridSpan w:val="6"/>
          </w:tcPr>
          <w:p w14:paraId="641FF76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9624B5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14:paraId="0AF0E8D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5720C48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226590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3850BE6" w14:textId="77777777"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 xml:space="preserve">Action </w:t>
            </w:r>
            <w:proofErr w:type="gramStart"/>
            <w:r w:rsidR="004D42BB" w:rsidRPr="006B4126">
              <w:rPr>
                <w:sz w:val="18"/>
                <w:szCs w:val="18"/>
              </w:rPr>
              <w:t>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  <w:proofErr w:type="gramEnd"/>
          </w:p>
        </w:tc>
      </w:tr>
      <w:tr w:rsidR="004D42BB" w:rsidRPr="006B4126" w14:paraId="5D55539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7431957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2D40CE9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A42BCE5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1BD0C6C6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749CC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AE43DE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6E9ED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9FDA174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66488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988D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438A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0F75351E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27A99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A30CD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31898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7DB21C9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83812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5FEE3C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E741F2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A885BA9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14:paraId="4CABEBF8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139DC974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C31690A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78E3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375E78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0BE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46068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5E9F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4D1080F6" w14:textId="77777777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746325F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072813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6C993844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0D304BBD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CDA12" w14:textId="77777777" w:rsidR="00AE3DEF" w:rsidRDefault="00AE3DEF">
      <w:r>
        <w:separator/>
      </w:r>
    </w:p>
  </w:endnote>
  <w:endnote w:type="continuationSeparator" w:id="0">
    <w:p w14:paraId="77F77EE9" w14:textId="77777777" w:rsidR="00AE3DEF" w:rsidRDefault="00AE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14:paraId="6C1F3289" w14:textId="77777777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B8CD4F" w14:textId="77777777"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14:paraId="20A944BD" w14:textId="77777777"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14:paraId="18BED5DD" w14:textId="77777777"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14:paraId="03E294E7" w14:textId="77777777"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EE3B" w14:textId="77777777" w:rsidR="00AE3DEF" w:rsidRDefault="00AE3DEF">
      <w:r>
        <w:separator/>
      </w:r>
    </w:p>
  </w:footnote>
  <w:footnote w:type="continuationSeparator" w:id="0">
    <w:p w14:paraId="19E90812" w14:textId="77777777" w:rsidR="00AE3DEF" w:rsidRDefault="00AE3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F05B6" w14:textId="77777777"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A6FDA"/>
    <w:rsid w:val="003529FD"/>
    <w:rsid w:val="00361221"/>
    <w:rsid w:val="00370A4D"/>
    <w:rsid w:val="003B2F07"/>
    <w:rsid w:val="004266D5"/>
    <w:rsid w:val="00434BC7"/>
    <w:rsid w:val="00476A2F"/>
    <w:rsid w:val="00497716"/>
    <w:rsid w:val="004D42BB"/>
    <w:rsid w:val="004E0E87"/>
    <w:rsid w:val="00527B5C"/>
    <w:rsid w:val="0053679B"/>
    <w:rsid w:val="005A6D89"/>
    <w:rsid w:val="00681494"/>
    <w:rsid w:val="008013ED"/>
    <w:rsid w:val="00842848"/>
    <w:rsid w:val="00857CFB"/>
    <w:rsid w:val="00862C60"/>
    <w:rsid w:val="008D414E"/>
    <w:rsid w:val="008E589B"/>
    <w:rsid w:val="00927B59"/>
    <w:rsid w:val="00952ABF"/>
    <w:rsid w:val="009B06FC"/>
    <w:rsid w:val="009F19E3"/>
    <w:rsid w:val="00AA44D2"/>
    <w:rsid w:val="00AE3DEF"/>
    <w:rsid w:val="00AF26B6"/>
    <w:rsid w:val="00B36BC4"/>
    <w:rsid w:val="00B6236C"/>
    <w:rsid w:val="00C6291B"/>
    <w:rsid w:val="00C94BEB"/>
    <w:rsid w:val="00CB42B9"/>
    <w:rsid w:val="00D1263A"/>
    <w:rsid w:val="00D36B6F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28AF05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5</cp:revision>
  <cp:lastPrinted>2007-02-07T14:13:00Z</cp:lastPrinted>
  <dcterms:created xsi:type="dcterms:W3CDTF">2018-03-13T20:29:00Z</dcterms:created>
  <dcterms:modified xsi:type="dcterms:W3CDTF">2018-04-12T00:32:00Z</dcterms:modified>
  <cp:category> Rev 1.1; last template edit 3-5-05 gje</cp:category>
</cp:coreProperties>
</file>