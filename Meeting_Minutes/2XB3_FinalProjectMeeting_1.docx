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medipath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4A00A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13497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02/07</w:t>
            </w:r>
            <w:bookmarkStart w:id="0" w:name="_GoBack"/>
            <w:bookmarkEnd w:id="0"/>
            <w:r>
              <w:rPr>
                <w:i w:val="0"/>
                <w:szCs w:val="18"/>
              </w:rPr>
              <w:t>/2018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 w:rsidRPr="00DA5931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DA593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Pink’s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4266D5" w:rsidRPr="00DA5931" w:rsidRDefault="004A00A8" w:rsidP="004A00A8">
            <w:pPr>
              <w:pStyle w:val="CovFormText"/>
              <w:tabs>
                <w:tab w:val="left" w:pos="1920"/>
              </w:tabs>
              <w:rPr>
                <w:rFonts w:cs="Arial"/>
                <w:szCs w:val="18"/>
              </w:rPr>
            </w:pPr>
            <w:r w:rsidRPr="00DA5931">
              <w:rPr>
                <w:rFonts w:cs="Arial"/>
                <w:szCs w:val="18"/>
              </w:rPr>
              <w:tab/>
            </w:r>
            <w:r w:rsidRPr="00DA5931">
              <w:rPr>
                <w:rFonts w:cs="Arial"/>
                <w:color w:val="000000"/>
              </w:rPr>
              <w:t>Complete Milestone 1, assigned roles in google doc, wrote objectives and soldified medipath idea.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A00A8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DA593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Alex Kingsland 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A00A8" w:rsidRPr="00B6236C" w:rsidRDefault="004A00A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DA5931" w:rsidP="00DA5931">
            <w:pPr>
              <w:pStyle w:val="CovFormText"/>
              <w:keepNext/>
              <w:keepLines/>
              <w:tabs>
                <w:tab w:val="left" w:pos="2880"/>
              </w:tabs>
              <w:rPr>
                <w:szCs w:val="18"/>
              </w:rPr>
            </w:pPr>
            <w:r>
              <w:rPr>
                <w:szCs w:val="18"/>
              </w:rPr>
              <w:t>Nothing yet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Selected Idea, Selected Name, Discussed feasibilty.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challenges, Discussed possible solutions.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4:</w:t>
            </w:r>
            <w:r w:rsidR="00AF6F92">
              <w:rPr>
                <w:szCs w:val="18"/>
              </w:rPr>
              <w:t>50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DA5931" w:rsidRPr="006B4126" w:rsidRDefault="00DA5931" w:rsidP="00DA593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</w:t>
            </w:r>
            <w:r w:rsidR="00BA6955">
              <w:rPr>
                <w:szCs w:val="18"/>
              </w:rPr>
              <w:t>/Completed</w:t>
            </w:r>
            <w:r>
              <w:rPr>
                <w:szCs w:val="18"/>
              </w:rPr>
              <w:t xml:space="preserve"> Obective 1, assigned roles in google doc, discussed details of medipath.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DA5931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4D42BB" w:rsidRPr="006B4126" w:rsidRDefault="00AF6F92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4:50 – 5:20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Set-up Github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Moziah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Google Drive docs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Meeting Minutes and Log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BA695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1EF" w:rsidRDefault="00D411EF">
      <w:r>
        <w:separator/>
      </w:r>
    </w:p>
  </w:endnote>
  <w:endnote w:type="continuationSeparator" w:id="0">
    <w:p w:rsidR="00D411EF" w:rsidRDefault="00D4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1EF" w:rsidRDefault="00D411EF">
      <w:r>
        <w:separator/>
      </w:r>
    </w:p>
  </w:footnote>
  <w:footnote w:type="continuationSeparator" w:id="0">
    <w:p w:rsidR="00D411EF" w:rsidRDefault="00D41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34972"/>
    <w:rsid w:val="00155255"/>
    <w:rsid w:val="001B56E5"/>
    <w:rsid w:val="001D7DC5"/>
    <w:rsid w:val="00203768"/>
    <w:rsid w:val="002A6FDA"/>
    <w:rsid w:val="00361221"/>
    <w:rsid w:val="00370A4D"/>
    <w:rsid w:val="003B2F07"/>
    <w:rsid w:val="004266D5"/>
    <w:rsid w:val="00434BC7"/>
    <w:rsid w:val="00476A2F"/>
    <w:rsid w:val="004A00A8"/>
    <w:rsid w:val="004D42BB"/>
    <w:rsid w:val="004E0E87"/>
    <w:rsid w:val="00527B5C"/>
    <w:rsid w:val="0053679B"/>
    <w:rsid w:val="00572220"/>
    <w:rsid w:val="005A6D89"/>
    <w:rsid w:val="008013ED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AF6F92"/>
    <w:rsid w:val="00B36BC4"/>
    <w:rsid w:val="00B6236C"/>
    <w:rsid w:val="00BA6955"/>
    <w:rsid w:val="00C6291B"/>
    <w:rsid w:val="00C94BEB"/>
    <w:rsid w:val="00CB42B9"/>
    <w:rsid w:val="00D1263A"/>
    <w:rsid w:val="00D411EF"/>
    <w:rsid w:val="00DA5931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9FF54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6</cp:revision>
  <cp:lastPrinted>2007-02-07T14:13:00Z</cp:lastPrinted>
  <dcterms:created xsi:type="dcterms:W3CDTF">2018-03-13T20:29:00Z</dcterms:created>
  <dcterms:modified xsi:type="dcterms:W3CDTF">2018-03-15T14:09:00Z</dcterms:modified>
  <cp:category> Rev 1.1; last template edit 3-5-05 gje</cp:category>
</cp:coreProperties>
</file>