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4266D5" w:rsidRDefault="004266D5"/>
    <w:tbl>
      <w:tblPr>
        <w:tblW w:w="10067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203768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203768" w:rsidRPr="00B6236C" w:rsidRDefault="00203768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auto"/>
            </w:tcBorders>
          </w:tcPr>
          <w:p w:rsidR="00203768" w:rsidRPr="00B6236C" w:rsidRDefault="0083453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Medipath</w:t>
            </w:r>
          </w:p>
        </w:tc>
        <w:tc>
          <w:tcPr>
            <w:tcW w:w="1637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/>
          </w:tcPr>
          <w:p w:rsidR="00203768" w:rsidRPr="00B6236C" w:rsidRDefault="00370A4D">
            <w:pPr>
              <w:pStyle w:val="Heading4"/>
              <w:rPr>
                <w:i w:val="0"/>
                <w:szCs w:val="18"/>
              </w:rPr>
            </w:pPr>
            <w:r w:rsidRPr="00370A4D">
              <w:rPr>
                <w:b/>
                <w:i w:val="0"/>
                <w:szCs w:val="18"/>
              </w:rPr>
              <w:t>Group Number</w:t>
            </w:r>
            <w:r>
              <w:rPr>
                <w:i w:val="0"/>
                <w:szCs w:val="18"/>
              </w:rPr>
              <w:t>:</w:t>
            </w:r>
          </w:p>
        </w:tc>
        <w:tc>
          <w:tcPr>
            <w:tcW w:w="2386" w:type="dxa"/>
            <w:tcBorders>
              <w:left w:val="single" w:sz="4" w:space="0" w:color="auto"/>
            </w:tcBorders>
          </w:tcPr>
          <w:p w:rsidR="00203768" w:rsidRPr="00B6236C" w:rsidRDefault="0083453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</w:t>
            </w: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4266D5" w:rsidP="00370A4D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 (</w:t>
            </w:r>
            <w:r w:rsidR="00370A4D">
              <w:rPr>
                <w:i w:val="0"/>
                <w:szCs w:val="18"/>
              </w:rPr>
              <w:t>DD/MM</w:t>
            </w:r>
            <w:r w:rsidRPr="00B6236C">
              <w:rPr>
                <w:i w:val="0"/>
                <w:szCs w:val="18"/>
              </w:rPr>
              <w:t>/YYYY)</w:t>
            </w:r>
          </w:p>
        </w:tc>
        <w:tc>
          <w:tcPr>
            <w:tcW w:w="3705" w:type="dxa"/>
          </w:tcPr>
          <w:p w:rsidR="004266D5" w:rsidRPr="00B6236C" w:rsidRDefault="0083453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February 16, 2018</w:t>
            </w: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386" w:type="dxa"/>
          </w:tcPr>
          <w:p w:rsidR="004266D5" w:rsidRPr="00B6236C" w:rsidRDefault="0083453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4:30</w:t>
            </w:r>
          </w:p>
        </w:tc>
      </w:tr>
      <w:tr w:rsidR="004266D5" w:rsidRPr="00B6236C" w:rsidTr="00370A4D">
        <w:trPr>
          <w:cantSplit/>
          <w:tblHeader/>
        </w:trPr>
        <w:tc>
          <w:tcPr>
            <w:tcW w:w="2339" w:type="dxa"/>
            <w:shd w:val="pct12" w:color="auto" w:fill="FFFFFF"/>
          </w:tcPr>
          <w:p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705" w:type="dxa"/>
          </w:tcPr>
          <w:p w:rsidR="004266D5" w:rsidRPr="00B6236C" w:rsidRDefault="00834537">
            <w:pPr>
              <w:pStyle w:val="Heading4"/>
              <w:rPr>
                <w:i w:val="0"/>
                <w:szCs w:val="18"/>
              </w:rPr>
            </w:pPr>
            <w:r w:rsidRPr="00834537">
              <w:rPr>
                <w:i w:val="0"/>
                <w:szCs w:val="18"/>
              </w:rPr>
              <w:t>Eoin Lynagh</w:t>
            </w:r>
          </w:p>
        </w:tc>
        <w:tc>
          <w:tcPr>
            <w:tcW w:w="1637" w:type="dxa"/>
            <w:shd w:val="pct12" w:color="auto" w:fill="FFFFFF"/>
          </w:tcPr>
          <w:p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386" w:type="dxa"/>
          </w:tcPr>
          <w:p w:rsidR="004266D5" w:rsidRPr="00B6236C" w:rsidRDefault="00834537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Thode</w:t>
            </w: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</w:p>
        </w:tc>
      </w:tr>
      <w:tr w:rsidR="004266D5" w:rsidRPr="00B6236C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:rsidR="00834537" w:rsidRPr="00834537" w:rsidRDefault="00834537" w:rsidP="00834537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 w:rsidRPr="00834537">
              <w:rPr>
                <w:rFonts w:ascii="Arial" w:hAnsi="Arial" w:cs="Arial"/>
                <w:color w:val="000000"/>
              </w:rPr>
              <w:t>Finish what was undecided from last meeting and begin finalization of the requirements.</w:t>
            </w:r>
          </w:p>
          <w:p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4266D5" w:rsidRPr="00B6236C">
        <w:trPr>
          <w:cantSplit/>
        </w:trPr>
        <w:tc>
          <w:tcPr>
            <w:tcW w:w="10080" w:type="dxa"/>
            <w:gridSpan w:val="3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862C60" w:rsidRPr="00B6236C" w:rsidTr="00862C60">
        <w:trPr>
          <w:cantSplit/>
          <w:tblHeader/>
        </w:trPr>
        <w:tc>
          <w:tcPr>
            <w:tcW w:w="49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Name</w:t>
            </w:r>
            <w:r>
              <w:rPr>
                <w:b/>
                <w:i w:val="0"/>
                <w:szCs w:val="18"/>
              </w:rPr>
              <w:t xml:space="preserve">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 w:rsidP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pct12" w:color="auto" w:fill="FFFFFF"/>
          </w:tcPr>
          <w:p w:rsidR="00862C60" w:rsidRPr="00B6236C" w:rsidRDefault="00862C60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Role in the Project</w:t>
            </w: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34537">
            <w:pPr>
              <w:pStyle w:val="CovFormText"/>
              <w:rPr>
                <w:szCs w:val="18"/>
              </w:rPr>
            </w:pPr>
            <w:r w:rsidRPr="00834537">
              <w:rPr>
                <w:szCs w:val="18"/>
              </w:rPr>
              <w:t>Eoin Lynagh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3453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400067675</w:t>
            </w: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3453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Alex Kingsland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3453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Artemiy Kokhanov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3453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Moziah San Vicente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  <w:tr w:rsidR="00862C60" w:rsidRPr="00B6236C" w:rsidTr="00862C60">
        <w:trPr>
          <w:cantSplit/>
        </w:trPr>
        <w:tc>
          <w:tcPr>
            <w:tcW w:w="491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34537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Graeme Woods</w: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  <w:tc>
          <w:tcPr>
            <w:tcW w:w="276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862C60" w:rsidRPr="00B6236C" w:rsidRDefault="00862C60">
            <w:pPr>
              <w:pStyle w:val="CovFormText"/>
              <w:rPr>
                <w:szCs w:val="18"/>
              </w:rPr>
            </w:pPr>
          </w:p>
        </w:tc>
      </w:tr>
    </w:tbl>
    <w:p w:rsidR="004266D5" w:rsidRPr="00B6236C" w:rsidRDefault="004266D5">
      <w:pPr>
        <w:rPr>
          <w:sz w:val="18"/>
          <w:szCs w:val="18"/>
        </w:rPr>
      </w:pPr>
    </w:p>
    <w:p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527B5C" w:rsidRPr="00B6236C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:rsidR="00527B5C" w:rsidRPr="00B6236C" w:rsidRDefault="00370A4D" w:rsidP="00862C6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527B5C" w:rsidRPr="00B6236C">
              <w:rPr>
                <w:sz w:val="18"/>
                <w:szCs w:val="18"/>
              </w:rPr>
              <w:t xml:space="preserve">. </w:t>
            </w:r>
            <w:r w:rsidR="00862C60">
              <w:rPr>
                <w:sz w:val="18"/>
                <w:szCs w:val="18"/>
              </w:rPr>
              <w:t>What has your team done since the last meeting</w:t>
            </w:r>
            <w:r w:rsidR="00527B5C" w:rsidRPr="00B6236C">
              <w:rPr>
                <w:sz w:val="18"/>
                <w:szCs w:val="18"/>
              </w:rPr>
              <w:t xml:space="preserve"> </w:t>
            </w:r>
            <w:r w:rsidR="00527B5C" w:rsidRPr="00527B5C">
              <w:rPr>
                <w:sz w:val="16"/>
                <w:szCs w:val="16"/>
              </w:rPr>
              <w:t>(documents</w:t>
            </w:r>
            <w:r w:rsidR="00862C60">
              <w:rPr>
                <w:sz w:val="16"/>
                <w:szCs w:val="16"/>
              </w:rPr>
              <w:t>, code</w:t>
            </w:r>
            <w:r w:rsidR="00527B5C" w:rsidRPr="00527B5C">
              <w:rPr>
                <w:sz w:val="16"/>
                <w:szCs w:val="16"/>
              </w:rPr>
              <w:t>, reading material, etc.)</w:t>
            </w:r>
            <w:r w:rsidR="00862C60">
              <w:rPr>
                <w:sz w:val="16"/>
                <w:szCs w:val="16"/>
              </w:rPr>
              <w:t>?</w:t>
            </w:r>
          </w:p>
        </w:tc>
      </w:tr>
      <w:tr w:rsidR="00527B5C" w:rsidRPr="00B6236C">
        <w:trPr>
          <w:cantSplit/>
        </w:trPr>
        <w:tc>
          <w:tcPr>
            <w:tcW w:w="6300" w:type="dxa"/>
            <w:shd w:val="pct12" w:color="auto" w:fill="FFFFFF"/>
          </w:tcPr>
          <w:p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80" w:type="dxa"/>
            <w:shd w:val="pct12" w:color="auto" w:fill="FFFFFF"/>
          </w:tcPr>
          <w:p w:rsidR="00527B5C" w:rsidRPr="00B6236C" w:rsidRDefault="00CB42B9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Owner(s)</w:t>
            </w: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C602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Topic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C602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Objectives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C602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Roles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C602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Domain</w:t>
            </w:r>
          </w:p>
        </w:tc>
        <w:tc>
          <w:tcPr>
            <w:tcW w:w="378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Default="004D42BB" w:rsidP="00361221"/>
    <w:tbl>
      <w:tblPr>
        <w:tblW w:w="10155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203768" w:rsidRPr="00B6236C" w:rsidTr="00203768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203768" w:rsidRPr="00B6236C" w:rsidRDefault="00370A4D" w:rsidP="0020376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 xml:space="preserve">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203768" w:rsidRDefault="00203768" w:rsidP="00203768">
            <w:pPr>
              <w:pStyle w:val="Heading3"/>
              <w:rPr>
                <w:sz w:val="18"/>
                <w:szCs w:val="18"/>
              </w:rPr>
            </w:pPr>
          </w:p>
        </w:tc>
      </w:tr>
      <w:tr w:rsidR="00203768" w:rsidRPr="00B6236C" w:rsidTr="00203768">
        <w:trPr>
          <w:cantSplit/>
        </w:trPr>
        <w:tc>
          <w:tcPr>
            <w:tcW w:w="4485" w:type="dxa"/>
            <w:gridSpan w:val="2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2409" w:type="dxa"/>
            <w:shd w:val="pct12" w:color="auto" w:fill="FFFFFF"/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Route cause</w:t>
            </w:r>
            <w:r w:rsidR="00370A4D">
              <w:rPr>
                <w:b/>
                <w:szCs w:val="18"/>
              </w:rPr>
              <w:t>(s)</w:t>
            </w:r>
          </w:p>
        </w:tc>
        <w:tc>
          <w:tcPr>
            <w:tcW w:w="3261" w:type="dxa"/>
            <w:shd w:val="pct12" w:color="auto" w:fill="FFFFFF"/>
          </w:tcPr>
          <w:p w:rsidR="00203768" w:rsidRDefault="00203768" w:rsidP="00CB42B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The TA feedback</w:t>
            </w: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203768" w:rsidRPr="00B6236C" w:rsidTr="0020376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4485" w:type="dxa"/>
            <w:gridSpan w:val="2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03768" w:rsidRPr="00B6236C" w:rsidRDefault="00203768" w:rsidP="00CB42B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E83240">
        <w:trPr>
          <w:cantSplit/>
        </w:trPr>
        <w:tc>
          <w:tcPr>
            <w:tcW w:w="6894" w:type="dxa"/>
            <w:gridSpan w:val="3"/>
            <w:shd w:val="clear" w:color="auto" w:fill="800080"/>
          </w:tcPr>
          <w:p w:rsidR="00370A4D" w:rsidRPr="00B6236C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 xml:space="preserve">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370A4D" w:rsidRDefault="00370A4D" w:rsidP="00E83240">
            <w:pPr>
              <w:pStyle w:val="Heading3"/>
              <w:rPr>
                <w:sz w:val="18"/>
                <w:szCs w:val="18"/>
              </w:rPr>
            </w:pPr>
          </w:p>
        </w:tc>
      </w:tr>
      <w:tr w:rsidR="00370A4D" w:rsidRPr="00B6236C" w:rsidTr="00370A4D">
        <w:trPr>
          <w:cantSplit/>
        </w:trPr>
        <w:tc>
          <w:tcPr>
            <w:tcW w:w="3067" w:type="dxa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pct12" w:color="auto" w:fill="FFFFFF"/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Another Team methods</w:t>
            </w:r>
          </w:p>
        </w:tc>
        <w:tc>
          <w:tcPr>
            <w:tcW w:w="3261" w:type="dxa"/>
            <w:shd w:val="pct12" w:color="auto" w:fill="FFFFFF"/>
          </w:tcPr>
          <w:p w:rsidR="00370A4D" w:rsidRDefault="00370A4D" w:rsidP="00E8324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Your reflection</w:t>
            </w: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370A4D" w:rsidRPr="00B6236C" w:rsidTr="00370A4D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7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370A4D" w:rsidRPr="00B6236C" w:rsidRDefault="00370A4D" w:rsidP="00E8324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:rsidR="004D42BB" w:rsidRPr="00D1263A" w:rsidRDefault="004D42BB" w:rsidP="004D42BB">
      <w:pPr>
        <w:pStyle w:val="Heading1"/>
        <w:rPr>
          <w:b/>
          <w:color w:val="800080"/>
          <w:sz w:val="24"/>
          <w:szCs w:val="24"/>
        </w:rPr>
      </w:pPr>
      <w:r>
        <w:br w:type="page"/>
      </w:r>
      <w:r w:rsidRPr="00D1263A">
        <w:rPr>
          <w:b/>
          <w:color w:val="800080"/>
          <w:sz w:val="24"/>
          <w:szCs w:val="24"/>
        </w:rPr>
        <w:lastRenderedPageBreak/>
        <w:t>MEETING MINUTES</w:t>
      </w:r>
    </w:p>
    <w:p w:rsidR="004D42BB" w:rsidRDefault="004D42BB" w:rsidP="004D42BB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4D42BB" w:rsidRPr="006B4126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:rsidR="004D42BB" w:rsidRPr="006B4126" w:rsidRDefault="00370A4D" w:rsidP="00370A4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4D42BB" w:rsidRPr="006B4126">
              <w:rPr>
                <w:sz w:val="18"/>
                <w:szCs w:val="18"/>
              </w:rPr>
              <w:t xml:space="preserve">. Notes, Decisions, Issues 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Time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Assembled, Reviewed documemnts, Reviewed rubricks, split up requirement roles.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All</w:t>
            </w:r>
          </w:p>
        </w:tc>
        <w:tc>
          <w:tcPr>
            <w:tcW w:w="1620" w:type="dxa"/>
          </w:tcPr>
          <w:p w:rsidR="005C6025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4:30 – 5:00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Discussed Domain, Functional/Non-Functional Requirements, Devlopment and Maintenance Process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5:00 – 5:20</w:t>
            </w:r>
          </w:p>
        </w:tc>
      </w:tr>
      <w:tr w:rsidR="004D42BB" w:rsidRPr="006B4126">
        <w:trPr>
          <w:cantSplit/>
        </w:trPr>
        <w:tc>
          <w:tcPr>
            <w:tcW w:w="6300" w:type="dxa"/>
            <w:gridSpan w:val="6"/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Planned Next Meeting and Made sure everyone knew what they had to do</w:t>
            </w: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5:30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800080"/>
          </w:tcPr>
          <w:p w:rsidR="004D42BB" w:rsidRPr="006B4126" w:rsidRDefault="00370A4D" w:rsidP="00F15879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203768" w:rsidRPr="00B6236C">
              <w:rPr>
                <w:sz w:val="18"/>
                <w:szCs w:val="18"/>
              </w:rPr>
              <w:t xml:space="preserve">. </w:t>
            </w:r>
            <w:r w:rsidR="00203768">
              <w:rPr>
                <w:sz w:val="18"/>
                <w:szCs w:val="18"/>
              </w:rPr>
              <w:t>What will your team do before the next meeting? (</w:t>
            </w:r>
            <w:r w:rsidR="004D42BB" w:rsidRPr="006B4126">
              <w:rPr>
                <w:sz w:val="18"/>
                <w:szCs w:val="18"/>
              </w:rPr>
              <w:t>Action Items</w:t>
            </w:r>
            <w:r w:rsidR="00203768">
              <w:rPr>
                <w:sz w:val="18"/>
                <w:szCs w:val="18"/>
              </w:rPr>
              <w:t>)</w:t>
            </w:r>
            <w:r w:rsidR="004D42BB" w:rsidRPr="006B4126">
              <w:rPr>
                <w:sz w:val="18"/>
                <w:szCs w:val="18"/>
              </w:rPr>
              <w:t xml:space="preserve">   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Domain, Functional/Non-Functional Requirements, Devlopment and Maintenance Process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Graeme, Alex, </w:t>
            </w:r>
            <w:r w:rsidR="00232949">
              <w:rPr>
                <w:szCs w:val="18"/>
              </w:rPr>
              <w:t xml:space="preserve">Mo, </w:t>
            </w:r>
            <w:bookmarkStart w:id="0" w:name="_GoBack"/>
            <w:bookmarkEnd w:id="0"/>
            <w:r w:rsidR="00232949">
              <w:rPr>
                <w:szCs w:val="18"/>
              </w:rPr>
              <w:t>Artem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Feb 26th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Log and Meeting Minutes</w:t>
            </w: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Eoin Lyangh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5C6025" w:rsidP="00F15879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Feb 26th</w:t>
            </w: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6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</w:tcPr>
          <w:p w:rsidR="004D42BB" w:rsidRPr="006B4126" w:rsidRDefault="004D42BB" w:rsidP="00F15879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5. Next Meeting</w:t>
            </w:r>
            <w:r>
              <w:rPr>
                <w:sz w:val="18"/>
                <w:szCs w:val="18"/>
              </w:rPr>
              <w:t xml:space="preserve"> </w:t>
            </w:r>
            <w:r w:rsidRPr="00377510">
              <w:rPr>
                <w:sz w:val="16"/>
                <w:szCs w:val="16"/>
              </w:rPr>
              <w:t>(if applicable)</w:t>
            </w: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Date:  </w:t>
            </w:r>
            <w:r w:rsidRPr="006B4126"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42BB" w:rsidRPr="006B4126" w:rsidRDefault="004D42BB" w:rsidP="00F158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4D42BB" w:rsidRPr="006B4126">
        <w:tblPrEx>
          <w:tblBorders>
            <w:top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szCs w:val="18"/>
              </w:rPr>
            </w:pPr>
            <w:r w:rsidRPr="006B4126"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  <w:p w:rsidR="004D42BB" w:rsidRPr="006B4126" w:rsidRDefault="004D42BB" w:rsidP="00F15879">
            <w:pPr>
              <w:pStyle w:val="Header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p w:rsidR="004266D5" w:rsidRDefault="004266D5" w:rsidP="004D42BB">
      <w:pPr>
        <w:pStyle w:val="Footer"/>
        <w:tabs>
          <w:tab w:val="clear" w:pos="4320"/>
          <w:tab w:val="clear" w:pos="8640"/>
        </w:tabs>
      </w:pPr>
    </w:p>
    <w:sectPr w:rsidR="004266D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236" w:rsidRDefault="00796236">
      <w:r>
        <w:separator/>
      </w:r>
    </w:p>
  </w:endnote>
  <w:endnote w:type="continuationSeparator" w:id="0">
    <w:p w:rsidR="00796236" w:rsidRDefault="00796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91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203768" w:rsidTr="00203768">
      <w:trPr>
        <w:trHeight w:val="350"/>
      </w:trPr>
      <w:tc>
        <w:tcPr>
          <w:tcW w:w="10391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203768" w:rsidRDefault="00203768" w:rsidP="00203768">
          <w:pPr>
            <w:pStyle w:val="Header"/>
            <w:rPr>
              <w:b w:val="0"/>
            </w:rPr>
          </w:pPr>
          <w:r w:rsidRPr="00203768">
            <w:rPr>
              <w:b w:val="0"/>
            </w:rPr>
            <w:t xml:space="preserve">This template should be used for all team meetings </w:t>
          </w:r>
          <w:r>
            <w:rPr>
              <w:b w:val="0"/>
            </w:rPr>
            <w:t xml:space="preserve">and </w:t>
          </w:r>
          <w:r w:rsidRPr="00203768">
            <w:rPr>
              <w:b w:val="0"/>
            </w:rPr>
            <w:t>should be submitted as an attachment to a project log entry</w:t>
          </w:r>
          <w:r>
            <w:rPr>
              <w:b w:val="0"/>
            </w:rPr>
            <w:t>.</w:t>
          </w:r>
        </w:p>
        <w:p w:rsidR="00370A4D" w:rsidRPr="00203768" w:rsidRDefault="00370A4D" w:rsidP="00203768">
          <w:pPr>
            <w:pStyle w:val="Header"/>
            <w:rPr>
              <w:b w:val="0"/>
            </w:rPr>
          </w:pPr>
          <w:r>
            <w:rPr>
              <w:b w:val="0"/>
            </w:rPr>
            <w:t>Add rows to the tables when it is necessary.</w:t>
          </w:r>
        </w:p>
        <w:p w:rsidR="00203768" w:rsidRPr="001D7DC5" w:rsidRDefault="00203768" w:rsidP="00203768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Submitted by: [Name]</w:t>
          </w:r>
        </w:p>
      </w:tc>
    </w:tr>
  </w:tbl>
  <w:p w:rsidR="00203768" w:rsidRPr="002A6FDA" w:rsidRDefault="00203768" w:rsidP="00203768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236" w:rsidRDefault="00796236">
      <w:r>
        <w:separator/>
      </w:r>
    </w:p>
  </w:footnote>
  <w:footnote w:type="continuationSeparator" w:id="0">
    <w:p w:rsidR="00796236" w:rsidRDefault="007962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3768" w:rsidRPr="00203768" w:rsidRDefault="00203768" w:rsidP="00203768">
    <w:pPr>
      <w:pStyle w:val="Header"/>
    </w:pPr>
    <w: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58C9D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1071C3"/>
    <w:rsid w:val="00155255"/>
    <w:rsid w:val="001B56E5"/>
    <w:rsid w:val="001D7DC5"/>
    <w:rsid w:val="00203768"/>
    <w:rsid w:val="00232949"/>
    <w:rsid w:val="002A6FDA"/>
    <w:rsid w:val="00361221"/>
    <w:rsid w:val="00370A4D"/>
    <w:rsid w:val="003B2F07"/>
    <w:rsid w:val="004266D5"/>
    <w:rsid w:val="00434BC7"/>
    <w:rsid w:val="00476A2F"/>
    <w:rsid w:val="004D42BB"/>
    <w:rsid w:val="004E0E87"/>
    <w:rsid w:val="00527B5C"/>
    <w:rsid w:val="0053679B"/>
    <w:rsid w:val="005A6D89"/>
    <w:rsid w:val="005C6025"/>
    <w:rsid w:val="00796236"/>
    <w:rsid w:val="008013ED"/>
    <w:rsid w:val="00834537"/>
    <w:rsid w:val="00842848"/>
    <w:rsid w:val="00857CFB"/>
    <w:rsid w:val="00862C60"/>
    <w:rsid w:val="008D414E"/>
    <w:rsid w:val="008E589B"/>
    <w:rsid w:val="00927B59"/>
    <w:rsid w:val="00952ABF"/>
    <w:rsid w:val="009F19E3"/>
    <w:rsid w:val="00AA44D2"/>
    <w:rsid w:val="00AF26B6"/>
    <w:rsid w:val="00B36BC4"/>
    <w:rsid w:val="00B6236C"/>
    <w:rsid w:val="00C6291B"/>
    <w:rsid w:val="00C94BEB"/>
    <w:rsid w:val="00CB42B9"/>
    <w:rsid w:val="00D1263A"/>
    <w:rsid w:val="00DB7394"/>
    <w:rsid w:val="00DF194B"/>
    <w:rsid w:val="00E83240"/>
    <w:rsid w:val="00F15879"/>
    <w:rsid w:val="00F24950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A9F9CA"/>
  <w14:defaultImageDpi w14:val="300"/>
  <w15:chartTrackingRefBased/>
  <w15:docId w15:val="{FE6BBDD5-74C4-A646-9870-82B7D7B0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NormalWeb">
    <w:name w:val="Normal (Web)"/>
    <w:basedOn w:val="Normal"/>
    <w:uiPriority w:val="99"/>
    <w:unhideWhenUsed/>
    <w:rsid w:val="00834537"/>
    <w:pPr>
      <w:spacing w:before="100" w:beforeAutospacing="1" w:after="100" w:afterAutospacing="1"/>
    </w:pPr>
    <w:rPr>
      <w:rFonts w:ascii="Times New Roman" w:hAnsi="Times New Roman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2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13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 </dc:description>
  <cp:lastModifiedBy>Eoin Lynagh</cp:lastModifiedBy>
  <cp:revision>4</cp:revision>
  <cp:lastPrinted>2007-02-07T14:13:00Z</cp:lastPrinted>
  <dcterms:created xsi:type="dcterms:W3CDTF">2018-03-13T20:29:00Z</dcterms:created>
  <dcterms:modified xsi:type="dcterms:W3CDTF">2018-03-13T23:51:00Z</dcterms:modified>
  <cp:category> Rev 1.1; last template edit 3-5-05 gje</cp:category>
</cp:coreProperties>
</file>