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4EAA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627B8747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726EA092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8019F7C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31503915" w14:textId="77777777"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DAA96B8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4465049C" w14:textId="77777777"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400067675</w:t>
            </w:r>
          </w:p>
        </w:tc>
      </w:tr>
      <w:tr w:rsidR="004266D5" w:rsidRPr="00B6236C" w14:paraId="5BB91BAF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19130152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09265912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13/05/2018</w:t>
            </w:r>
          </w:p>
        </w:tc>
        <w:tc>
          <w:tcPr>
            <w:tcW w:w="1637" w:type="dxa"/>
            <w:shd w:val="pct12" w:color="auto" w:fill="FFFFFF"/>
          </w:tcPr>
          <w:p w14:paraId="1F33B672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1DEB0204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14:paraId="23288C6D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767E64F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17FB4775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 w:rsidRPr="00681494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14:paraId="1DF1166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44F5C237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</w:p>
        </w:tc>
      </w:tr>
    </w:tbl>
    <w:p w14:paraId="65A00045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5283961A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6374CA1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0D87DAA3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D224694" w14:textId="77777777" w:rsidR="00681494" w:rsidRPr="006B4126" w:rsidRDefault="00681494" w:rsidP="00681494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Get modules working together, get web application started, finish prototype</w:t>
            </w:r>
          </w:p>
          <w:p w14:paraId="46FA5B28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2FDB4F2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3D36B5FC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B7908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7493A458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76F06786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7FC07DDB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16A93645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14:paraId="7DEE8C4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4B569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05749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A152B4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6447479F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890F55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E13E8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8EE97EE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4F873EF5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38784" w14:textId="77777777" w:rsidR="00862C60" w:rsidRPr="00B6236C" w:rsidRDefault="009B06F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C283E2" w14:textId="77777777" w:rsidR="00862C60" w:rsidRPr="00B6236C" w:rsidRDefault="009B06F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A4008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197003BD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8724DC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9DB5F4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E5A4E05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14:paraId="6AD715C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94C2F1E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B87A58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23A8A44" w14:textId="77777777"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14:paraId="586AC97B" w14:textId="77777777" w:rsidR="004266D5" w:rsidRPr="00B6236C" w:rsidRDefault="004266D5">
      <w:pPr>
        <w:rPr>
          <w:sz w:val="18"/>
          <w:szCs w:val="18"/>
        </w:rPr>
      </w:pPr>
    </w:p>
    <w:p w14:paraId="13C06667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4958ACC9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5725346A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7B04E6FF" w14:textId="77777777">
        <w:trPr>
          <w:cantSplit/>
        </w:trPr>
        <w:tc>
          <w:tcPr>
            <w:tcW w:w="6300" w:type="dxa"/>
            <w:shd w:val="pct12" w:color="auto" w:fill="FFFFFF"/>
          </w:tcPr>
          <w:p w14:paraId="69E9728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3BDBD19A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8455A1" w:rsidRPr="00B6236C" w14:paraId="61777A7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1EAD9D" w14:textId="02C3E933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Completed graph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725F1" w14:textId="24BEF0EA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Alex, Eoin</w:t>
            </w:r>
          </w:p>
        </w:tc>
      </w:tr>
      <w:tr w:rsidR="008455A1" w:rsidRPr="00B6236C" w14:paraId="5C53E66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A156D5" w14:textId="2674E616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Started Slides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D070A" w14:textId="3DB55E9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Artem, Moziah</w:t>
            </w:r>
          </w:p>
        </w:tc>
      </w:tr>
      <w:tr w:rsidR="008455A1" w:rsidRPr="00B6236C" w14:paraId="7FCA5F3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B8445" w14:textId="4A9A8833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Brainstorm logo design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E0609" w14:textId="774F427E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Artem</w:t>
            </w:r>
          </w:p>
        </w:tc>
      </w:tr>
      <w:tr w:rsidR="008455A1" w:rsidRPr="00B6236C" w14:paraId="78A20BF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B46414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7020AA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BB13C38" w14:textId="77777777" w:rsidR="004D42BB" w:rsidRDefault="004D42BB" w:rsidP="00361221">
      <w:bookmarkStart w:id="0" w:name="_GoBack"/>
      <w:bookmarkEnd w:id="0"/>
    </w:p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35A9724B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5960338B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5AA6376F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5A09CF00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40928056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4F523BF5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20D3023E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8455A1" w:rsidRPr="00B6236C" w14:paraId="7E2DCCFA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721F8" w14:textId="057F17BA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Website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F014F" w14:textId="3FA24A2D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Design and Delivery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201D9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5F157A3F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D8948" w14:textId="7F122B6A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Graph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86FBE" w14:textId="7D37829C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Picking optimal algorithm for our implementation of the data.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384AB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68DB070C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FB2D4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C5717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5F2A9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6F55B2FA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5AA4667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5BBE99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AABE3FA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74E071AD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45C013C3" w14:textId="77777777" w:rsidR="008455A1" w:rsidRPr="00B6236C" w:rsidRDefault="008455A1" w:rsidP="008455A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74C2EBE4" w14:textId="77777777" w:rsidR="008455A1" w:rsidRDefault="008455A1" w:rsidP="008455A1">
            <w:pPr>
              <w:pStyle w:val="Heading3"/>
              <w:rPr>
                <w:sz w:val="18"/>
                <w:szCs w:val="18"/>
              </w:rPr>
            </w:pPr>
          </w:p>
        </w:tc>
      </w:tr>
      <w:tr w:rsidR="008455A1" w:rsidRPr="00B6236C" w14:paraId="72DBD699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6175F0C2" w14:textId="77777777" w:rsidR="008455A1" w:rsidRPr="00B6236C" w:rsidRDefault="008455A1" w:rsidP="008455A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04A22683" w14:textId="77777777" w:rsidR="008455A1" w:rsidRPr="00B6236C" w:rsidRDefault="008455A1" w:rsidP="008455A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5BAC0F82" w14:textId="77777777" w:rsidR="008455A1" w:rsidRDefault="008455A1" w:rsidP="008455A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8455A1" w:rsidRPr="00B6236C" w14:paraId="7BC7911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C4ACC1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246E02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D3357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6EFAE843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6A66E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FB99E9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C5237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394A82E1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D3BD7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DD775A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38A624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455A1" w:rsidRPr="00B6236C" w14:paraId="07960BF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8BB65F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04309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789919" w14:textId="77777777" w:rsidR="008455A1" w:rsidRPr="00B6236C" w:rsidRDefault="008455A1" w:rsidP="008455A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25662FE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672076B3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574CA637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6376955B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58E6236E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329163D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0EB13E5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40B0C79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43F7A6E7" w14:textId="77777777">
        <w:trPr>
          <w:cantSplit/>
        </w:trPr>
        <w:tc>
          <w:tcPr>
            <w:tcW w:w="6300" w:type="dxa"/>
            <w:gridSpan w:val="6"/>
          </w:tcPr>
          <w:p w14:paraId="0FEA0D8D" w14:textId="77777777" w:rsidR="004D42BB" w:rsidRPr="006B4126" w:rsidRDefault="00681494" w:rsidP="00681494">
            <w:pPr>
              <w:pStyle w:val="CovFormText"/>
              <w:keepNext/>
              <w:keepLines/>
              <w:tabs>
                <w:tab w:val="left" w:pos="912"/>
              </w:tabs>
              <w:rPr>
                <w:szCs w:val="18"/>
              </w:rPr>
            </w:pPr>
            <w:r>
              <w:rPr>
                <w:szCs w:val="18"/>
              </w:rPr>
              <w:t>Assembled, Discussed github, migrated project from git to eclipse and tested that it worked properly</w:t>
            </w:r>
          </w:p>
          <w:p w14:paraId="2116A4D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7CBF15BC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49B1C5A2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 w14:paraId="2C0699DB" w14:textId="77777777">
        <w:trPr>
          <w:cantSplit/>
        </w:trPr>
        <w:tc>
          <w:tcPr>
            <w:tcW w:w="6300" w:type="dxa"/>
            <w:gridSpan w:val="6"/>
          </w:tcPr>
          <w:p w14:paraId="0ECAB799" w14:textId="77777777" w:rsidR="00681494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the methods that we had developed and explained how they worked, then discussed problems that we would encounter on trying to implement them with each other.</w:t>
            </w:r>
          </w:p>
          <w:p w14:paraId="11F22D98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Got google maps API working with the CSV Storing and Sorting application.</w:t>
            </w:r>
          </w:p>
          <w:p w14:paraId="12CBDED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231721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2DF1CF58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30AC1C4A" w14:textId="77777777" w:rsidR="004D42BB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5:10</w:t>
            </w:r>
          </w:p>
          <w:p w14:paraId="55C61AFF" w14:textId="77777777" w:rsidR="00681494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4CC1E2C2" w14:textId="77777777">
        <w:trPr>
          <w:cantSplit/>
        </w:trPr>
        <w:tc>
          <w:tcPr>
            <w:tcW w:w="6300" w:type="dxa"/>
            <w:gridSpan w:val="6"/>
          </w:tcPr>
          <w:p w14:paraId="14492BA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61C1E8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FCCD74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406A656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AD7476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25165A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72D5F7B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6FDBD41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5F63AE93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0E2D16F2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70FD5FA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8CEAFE" w14:textId="4F2406A0" w:rsidR="004D42BB" w:rsidRPr="006B4126" w:rsidRDefault="008455A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slides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1FDF13" w14:textId="331F0EC3" w:rsidR="004D42BB" w:rsidRPr="006B4126" w:rsidRDefault="008455A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Artem, Moziah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BDBCB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44BDFF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4BFCE3" w14:textId="10D0E21E" w:rsidR="004D42BB" w:rsidRPr="006B4126" w:rsidRDefault="008455A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Finsh logo design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315B51" w14:textId="08880049" w:rsidR="004D42BB" w:rsidRPr="006B4126" w:rsidRDefault="008455A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Artem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891DD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5E55AAF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C969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93895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4C61E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602659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78CDF3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5AE7E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47FCDA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21ACAB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5500932B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340A162C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8E080A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3CE19" w14:textId="4CB50958" w:rsidR="004D42BB" w:rsidRPr="006B4126" w:rsidRDefault="008455A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2/4/18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F6699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0E97" w14:textId="2CE51680" w:rsidR="004D42BB" w:rsidRPr="006B4126" w:rsidRDefault="008455A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4:20pm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EC281F0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F87D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FE60232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016723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E5254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0E09253B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05EF047B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F81BD" w14:textId="77777777" w:rsidR="007D1A70" w:rsidRDefault="007D1A70">
      <w:r>
        <w:separator/>
      </w:r>
    </w:p>
  </w:endnote>
  <w:endnote w:type="continuationSeparator" w:id="0">
    <w:p w14:paraId="0AEA329C" w14:textId="77777777" w:rsidR="007D1A70" w:rsidRDefault="007D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71D54289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E5EDA0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63DA0264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3D9AAC6A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1D666E6B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2B951" w14:textId="77777777" w:rsidR="007D1A70" w:rsidRDefault="007D1A70">
      <w:r>
        <w:separator/>
      </w:r>
    </w:p>
  </w:footnote>
  <w:footnote w:type="continuationSeparator" w:id="0">
    <w:p w14:paraId="58DF2EA2" w14:textId="77777777" w:rsidR="007D1A70" w:rsidRDefault="007D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66B6E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529FD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681494"/>
    <w:rsid w:val="007D1A70"/>
    <w:rsid w:val="008013ED"/>
    <w:rsid w:val="00842848"/>
    <w:rsid w:val="008455A1"/>
    <w:rsid w:val="00857CFB"/>
    <w:rsid w:val="00862C60"/>
    <w:rsid w:val="008D414E"/>
    <w:rsid w:val="008E589B"/>
    <w:rsid w:val="00927B59"/>
    <w:rsid w:val="00952ABF"/>
    <w:rsid w:val="009B06FC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36B6F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266D3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A. Kokhanov</cp:lastModifiedBy>
  <cp:revision>5</cp:revision>
  <cp:lastPrinted>2007-02-07T14:13:00Z</cp:lastPrinted>
  <dcterms:created xsi:type="dcterms:W3CDTF">2018-03-13T20:29:00Z</dcterms:created>
  <dcterms:modified xsi:type="dcterms:W3CDTF">2018-04-04T02:42:00Z</dcterms:modified>
  <cp:category> Rev 1.1; last template edit 3-5-05 gje</cp:category>
</cp:coreProperties>
</file>